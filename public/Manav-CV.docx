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3DAB0" w14:textId="77777777" w:rsidR="00A839BE" w:rsidRDefault="00E5183E" w:rsidP="00355D85"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1" locked="1" layoutInCell="1" allowOverlap="1" wp14:anchorId="4AD79349" wp14:editId="4B3A3C4C">
                <wp:simplePos x="0" y="0"/>
                <wp:positionH relativeFrom="column">
                  <wp:posOffset>-182880</wp:posOffset>
                </wp:positionH>
                <wp:positionV relativeFrom="paragraph">
                  <wp:posOffset>-228600</wp:posOffset>
                </wp:positionV>
                <wp:extent cx="2852928" cy="10058400"/>
                <wp:effectExtent l="0" t="0" r="5080" b="0"/>
                <wp:wrapNone/>
                <wp:docPr id="6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2928" cy="10058400"/>
                          <a:chOff x="0" y="0"/>
                          <a:chExt cx="2852420" cy="10058400"/>
                        </a:xfrm>
                      </wpg:grpSpPr>
                      <wps:wsp>
                        <wps:cNvPr id="7" name="Rectangle 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2852420" cy="1005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807720" y="975360"/>
                            <a:ext cx="1691640" cy="1691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CB18FC6" id="Group 6" o:spid="_x0000_s1026" alt="&quot;&quot;" style="position:absolute;margin-left:-14.4pt;margin-top:-18pt;width:224.65pt;height:11in;z-index:-251624448;mso-width-relative:margin" coordsize="285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">
                <v:rect id="Rectangle 7" o:spid="_x0000_s1027" alt="&quot;&quot;" style="position:absolute;width:285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" fillcolor="#dee3ea [660]" stroked="f" strokeweight="1pt"/>
                <v:rect id="Rectangle 1" o:spid="_x0000_s1028" alt="&quot;&quot;" style="position:absolute;left:8077;top:9753;width:16916;height:16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" filled="f" strokecolor="#5e7697 [3204]" strokeweight=".5pt"/>
                <w10:anchorlock/>
              </v:group>
            </w:pict>
          </mc:Fallback>
        </mc:AlternateContent>
      </w:r>
    </w:p>
    <w:tbl>
      <w:tblPr>
        <w:tblW w:w="4588" w:type="pct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778"/>
        <w:gridCol w:w="6925"/>
      </w:tblGrid>
      <w:tr w:rsidR="00A839BE" w:rsidRPr="00320ECB" w14:paraId="0C791661" w14:textId="77777777" w:rsidTr="00824394">
        <w:trPr>
          <w:trHeight w:val="3312"/>
          <w:jc w:val="center"/>
        </w:trPr>
        <w:tc>
          <w:tcPr>
            <w:tcW w:w="3780" w:type="dxa"/>
            <w:shd w:val="clear" w:color="auto" w:fill="auto"/>
            <w:tcMar>
              <w:left w:w="634" w:type="dxa"/>
            </w:tcMar>
            <w:vAlign w:val="center"/>
          </w:tcPr>
          <w:p w14:paraId="13393BAD" w14:textId="27CBCC71" w:rsidR="00A839BE" w:rsidRDefault="006C0AD9" w:rsidP="00E5183E">
            <w:pPr>
              <w:pStyle w:val="ProfilePicture"/>
            </w:pPr>
            <w:r>
              <w:drawing>
                <wp:inline distT="0" distB="0" distL="0" distR="0" wp14:anchorId="506ED6CD" wp14:editId="0BAF7F87">
                  <wp:extent cx="1524000" cy="1143000"/>
                  <wp:effectExtent l="0" t="0" r="0" b="0"/>
                  <wp:docPr id="16581501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8150181" name="Picture 165815018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0" w:type="dxa"/>
            <w:shd w:val="clear" w:color="auto" w:fill="auto"/>
          </w:tcPr>
          <w:p w14:paraId="15B315FF" w14:textId="791CFE03" w:rsidR="00A839BE" w:rsidRDefault="006C0AD9" w:rsidP="00A92A90">
            <w:pPr>
              <w:pStyle w:val="Title"/>
            </w:pPr>
            <w:r>
              <w:t>Manav</w:t>
            </w:r>
          </w:p>
          <w:p w14:paraId="125F8951" w14:textId="4D75982B" w:rsidR="00A839BE" w:rsidRDefault="006C0AD9" w:rsidP="00437FAC">
            <w:pPr>
              <w:pStyle w:val="Subtitle"/>
            </w:pPr>
            <w:r>
              <w:t>Patel</w:t>
            </w:r>
          </w:p>
          <w:p w14:paraId="7623AC4F" w14:textId="77777777" w:rsidR="00E5183E" w:rsidRPr="004E3FA7" w:rsidRDefault="00E5183E" w:rsidP="00E5183E">
            <w:pPr>
              <w:spacing w:line="264" w:lineRule="auto"/>
              <w:rPr>
                <w:sz w:val="28"/>
                <w:szCs w:val="24"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539D001" wp14:editId="35ED72AE">
                      <wp:extent cx="3693795" cy="0"/>
                      <wp:effectExtent l="0" t="0" r="20955" b="19050"/>
                      <wp:docPr id="12" name="Straight Connector 1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937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ED05059" id="Straight Connector 1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" strokecolor="#5e7697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1964244" w14:textId="2D396489" w:rsidR="00A839BE" w:rsidRPr="00276ADF" w:rsidRDefault="006C0AD9" w:rsidP="00446C78">
            <w:pPr>
              <w:pStyle w:val="Heading1"/>
            </w:pPr>
            <w:r>
              <w:t>Developer</w:t>
            </w:r>
          </w:p>
        </w:tc>
      </w:tr>
      <w:tr w:rsidR="00A839BE" w:rsidRPr="00320ECB" w14:paraId="0B0E27A7" w14:textId="77777777" w:rsidTr="009E2041">
        <w:trPr>
          <w:trHeight w:val="6682"/>
          <w:jc w:val="center"/>
        </w:trPr>
        <w:tc>
          <w:tcPr>
            <w:tcW w:w="3780" w:type="dxa"/>
            <w:shd w:val="clear" w:color="auto" w:fill="auto"/>
          </w:tcPr>
          <w:p w14:paraId="739A7A92" w14:textId="58438537" w:rsidR="00446C78" w:rsidRDefault="00000000" w:rsidP="006C0AD9">
            <w:pPr>
              <w:pStyle w:val="Heading2"/>
            </w:pPr>
            <w:sdt>
              <w:sdtPr>
                <w:id w:val="-1177034809"/>
                <w:placeholder>
                  <w:docPart w:val="9B718EC2E0644ECBB23A3959A5EA44F5"/>
                </w:placeholder>
                <w:temporary/>
                <w:showingPlcHdr/>
                <w15:appearance w15:val="hidden"/>
              </w:sdtPr>
              <w:sdtContent>
                <w:r w:rsidR="00446C78" w:rsidRPr="00E32D04">
                  <w:t>CONTACT</w:t>
                </w:r>
              </w:sdtContent>
            </w:sdt>
          </w:p>
          <w:p w14:paraId="73885C90" w14:textId="2EFA2520" w:rsidR="006C0AD9" w:rsidRDefault="006C0AD9" w:rsidP="006C0AD9">
            <w:r>
              <w:t>601-960 Markham Road,</w:t>
            </w:r>
          </w:p>
          <w:p w14:paraId="1E99607A" w14:textId="6D9D4DF3" w:rsidR="006C0AD9" w:rsidRPr="006C0AD9" w:rsidRDefault="006C0AD9" w:rsidP="006C0AD9">
            <w:r>
              <w:t>Scarborough, Toronto-ON.</w:t>
            </w:r>
          </w:p>
          <w:p w14:paraId="085D2B01" w14:textId="29D8EB53" w:rsidR="00E5183E" w:rsidRPr="00E5183E" w:rsidRDefault="006C0AD9" w:rsidP="00E5183E">
            <w:r>
              <w:rPr>
                <w:rStyle w:val="Strong"/>
              </w:rPr>
              <w:t>6478693423</w:t>
            </w:r>
          </w:p>
          <w:p w14:paraId="3EC4DC09" w14:textId="3D146AB7" w:rsidR="006C0AD9" w:rsidRPr="006C0AD9" w:rsidRDefault="006C0AD9" w:rsidP="00E5183E">
            <w:pPr>
              <w:rPr>
                <w:rStyle w:val="Strong"/>
              </w:rPr>
            </w:pPr>
            <w:r>
              <w:rPr>
                <w:b/>
                <w:bCs/>
                <w:color w:val="5F483E" w:themeColor="accent4" w:themeShade="BF"/>
              </w:rPr>
              <w:t>manav896939@gmail.com</w:t>
            </w:r>
          </w:p>
          <w:p w14:paraId="44D9EE74" w14:textId="69B1D359" w:rsidR="00A839BE" w:rsidRPr="00151DE9" w:rsidRDefault="00A839BE" w:rsidP="00E5183E"/>
          <w:p w14:paraId="779D9F65" w14:textId="77777777" w:rsidR="00A839BE" w:rsidRDefault="00A839BE" w:rsidP="009E2041"/>
          <w:p w14:paraId="74F8DBED" w14:textId="77777777" w:rsidR="00D84359" w:rsidRDefault="00D84359" w:rsidP="00824394">
            <w:pPr>
              <w:spacing w:before="100"/>
            </w:pPr>
            <w:r w:rsidRPr="0086523D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1555F84" wp14:editId="733E30C7">
                      <wp:extent cx="1700784" cy="0"/>
                      <wp:effectExtent l="0" t="0" r="0" b="0"/>
                      <wp:docPr id="8" name="Straight Connector 8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469BF6C" id="Straight Connector 8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A1A0538" w14:textId="77777777" w:rsidR="00A839BE" w:rsidRDefault="00A839BE" w:rsidP="009E2041"/>
          <w:p w14:paraId="2346DB09" w14:textId="77777777" w:rsidR="00D84359" w:rsidRPr="00154F17" w:rsidRDefault="00000000" w:rsidP="00D84359">
            <w:pPr>
              <w:pStyle w:val="Heading2"/>
            </w:pPr>
            <w:sdt>
              <w:sdtPr>
                <w:id w:val="-1469962737"/>
                <w:placeholder>
                  <w:docPart w:val="33CF58EA1F974A47BEDB7F2728826F91"/>
                </w:placeholder>
                <w:temporary/>
                <w:showingPlcHdr/>
                <w15:appearance w15:val="hidden"/>
              </w:sdtPr>
              <w:sdtContent>
                <w:r w:rsidR="00D84359" w:rsidRPr="004A4C22">
                  <w:t>Communication</w:t>
                </w:r>
              </w:sdtContent>
            </w:sdt>
          </w:p>
          <w:p w14:paraId="704DA9C1" w14:textId="77777777" w:rsidR="00D84359" w:rsidRPr="00151DE9" w:rsidRDefault="00000000" w:rsidP="00D84359">
            <w:pPr>
              <w:rPr>
                <w:rStyle w:val="Strong"/>
                <w:b w:val="0"/>
                <w:bCs w:val="0"/>
                <w:color w:val="000000" w:themeColor="text1"/>
              </w:rPr>
            </w:pPr>
            <w:sdt>
              <w:sdtPr>
                <w:rPr>
                  <w:b/>
                  <w:bCs/>
                  <w:color w:val="5F483E" w:themeColor="accent4" w:themeShade="BF"/>
                </w:rPr>
                <w:id w:val="1350366811"/>
                <w:placeholder>
                  <w:docPart w:val="8B856ED3968E4DD3AF60E3752ABD660F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 w:val="0"/>
                  <w:color w:val="000000" w:themeColor="text1"/>
                </w:rPr>
              </w:sdtEndPr>
              <w:sdtContent>
                <w:r w:rsidR="00D84359" w:rsidRPr="002A164D">
                  <w:t>I have received several awards for my outstanding communication skills, including recognition for providing exceptional patient education and counseling.</w:t>
                </w:r>
              </w:sdtContent>
            </w:sdt>
          </w:p>
          <w:p w14:paraId="6E7647DF" w14:textId="77777777" w:rsidR="00D84359" w:rsidRDefault="00D84359" w:rsidP="00D84359"/>
          <w:p w14:paraId="4AB03278" w14:textId="77777777" w:rsidR="00824394" w:rsidRDefault="00824394" w:rsidP="00824394">
            <w:pPr>
              <w:spacing w:before="100"/>
            </w:pPr>
            <w:r w:rsidRPr="0086523D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3E23CCD" wp14:editId="09435DB7">
                      <wp:extent cx="1700784" cy="0"/>
                      <wp:effectExtent l="0" t="0" r="0" b="0"/>
                      <wp:docPr id="16" name="Straight Connector 16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8F9E525" id="Straight Connector 16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" strokecolor="#5e7697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48CF431" w14:textId="77777777" w:rsidR="00D84359" w:rsidRDefault="00D84359" w:rsidP="00D84359"/>
          <w:p w14:paraId="0E80EA66" w14:textId="77777777" w:rsidR="00D84359" w:rsidRPr="00154F17" w:rsidRDefault="00000000" w:rsidP="00D84359">
            <w:pPr>
              <w:pStyle w:val="Heading2"/>
            </w:pPr>
            <w:sdt>
              <w:sdtPr>
                <w:id w:val="480506815"/>
                <w:placeholder>
                  <w:docPart w:val="52D0D5FE46134DC3A28DBCF0A632FD9F"/>
                </w:placeholder>
                <w:temporary/>
                <w:showingPlcHdr/>
                <w15:appearance w15:val="hidden"/>
              </w:sdtPr>
              <w:sdtContent>
                <w:r w:rsidR="00D84359" w:rsidRPr="00D91DAB">
                  <w:t>Leadership</w:t>
                </w:r>
              </w:sdtContent>
            </w:sdt>
          </w:p>
          <w:p w14:paraId="02AD026E" w14:textId="77777777" w:rsidR="00D84359" w:rsidRPr="00173B36" w:rsidRDefault="00000000" w:rsidP="00D84359">
            <w:sdt>
              <w:sdtPr>
                <w:rPr>
                  <w:b/>
                  <w:bCs/>
                  <w:color w:val="5F483E" w:themeColor="accent4" w:themeShade="BF"/>
                </w:rPr>
                <w:id w:val="1161436911"/>
                <w:placeholder>
                  <w:docPart w:val="3045CA7364724890BE47BD6ED73006BB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 w:val="0"/>
                  <w:color w:val="000000" w:themeColor="text1"/>
                </w:rPr>
              </w:sdtEndPr>
              <w:sdtContent>
                <w:r w:rsidR="00D84359" w:rsidRPr="009B3052">
                  <w:t>I received the "Outstanding Nursing Student" award during my time in nursing school, and I have been recognized for my contributions to patient safety and satisfaction in my current role.</w:t>
                </w:r>
              </w:sdtContent>
            </w:sdt>
          </w:p>
        </w:tc>
        <w:tc>
          <w:tcPr>
            <w:tcW w:w="6930" w:type="dxa"/>
            <w:shd w:val="clear" w:color="auto" w:fill="auto"/>
          </w:tcPr>
          <w:p w14:paraId="4242F25A" w14:textId="4243F995" w:rsidR="00D84359" w:rsidRPr="00276ADF" w:rsidRDefault="006C0AD9" w:rsidP="00D84359">
            <w:pPr>
              <w:pStyle w:val="Heading2"/>
            </w:pPr>
            <w:r>
              <w:t>Objective</w:t>
            </w:r>
          </w:p>
          <w:p w14:paraId="5E160C7A" w14:textId="29CA1913" w:rsidR="00824394" w:rsidRPr="008247DC" w:rsidRDefault="006C0AD9" w:rsidP="00824394">
            <w:r w:rsidRPr="006C0AD9">
              <w:rPr>
                <w:rFonts w:ascii="Source Sans Pro Light" w:eastAsiaTheme="majorEastAsia" w:hAnsi="Source Sans Pro Light" w:cstheme="majorBidi"/>
                <w:szCs w:val="24"/>
              </w:rPr>
              <w:t>Dedicated and highly skilled coder with a passion for software development and problem-solving. Seeking a challenging position in a dynamic tech company where I can leverage my coding expertise to create innovative and impactful solutions.</w:t>
            </w:r>
          </w:p>
          <w:p w14:paraId="0EE999D0" w14:textId="77777777" w:rsidR="0007266C" w:rsidRDefault="0007266C" w:rsidP="00D84359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86EF5C4" wp14:editId="53D75A8F">
                      <wp:extent cx="3684905" cy="0"/>
                      <wp:effectExtent l="0" t="0" r="0" b="0"/>
                      <wp:docPr id="15" name="Straight Connector 1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D5D8493" id="Straight Connector 1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2BE6CD9" w14:textId="77777777" w:rsidR="0007266C" w:rsidRDefault="0007266C" w:rsidP="00D84359"/>
          <w:p w14:paraId="5A79D298" w14:textId="77777777" w:rsidR="006C0AD9" w:rsidRPr="00276ADF" w:rsidRDefault="006C0AD9" w:rsidP="006C0AD9">
            <w:pPr>
              <w:pStyle w:val="Heading2"/>
            </w:pPr>
            <w:sdt>
              <w:sdtPr>
                <w:id w:val="-73970663"/>
                <w:placeholder>
                  <w:docPart w:val="DF901586361B4AC5AE3B6FC4E9DAA0FD"/>
                </w:placeholder>
                <w:temporary/>
                <w:showingPlcHdr/>
                <w15:appearance w15:val="hidden"/>
              </w:sdtPr>
              <w:sdtContent>
                <w:r w:rsidRPr="00353B04">
                  <w:t>Education</w:t>
                </w:r>
              </w:sdtContent>
            </w:sdt>
          </w:p>
          <w:p w14:paraId="0E90F314" w14:textId="77777777" w:rsidR="006C0AD9" w:rsidRDefault="006C0AD9" w:rsidP="006C0AD9">
            <w:pPr>
              <w:pStyle w:val="Heading3"/>
            </w:pPr>
            <w:r>
              <w:t xml:space="preserve">Centennial College | Scarborough, Ontario, Canada </w:t>
            </w:r>
          </w:p>
          <w:p w14:paraId="69CA0248" w14:textId="77777777" w:rsidR="006C0AD9" w:rsidRDefault="006C0AD9" w:rsidP="006C0AD9">
            <w:pPr>
              <w:pStyle w:val="Experience"/>
            </w:pPr>
            <w:r>
              <w:t>Software Engineering Technician</w:t>
            </w:r>
          </w:p>
          <w:p w14:paraId="05C670F5" w14:textId="77777777" w:rsidR="006C0AD9" w:rsidRDefault="006C0AD9" w:rsidP="006C0AD9">
            <w:r>
              <w:t xml:space="preserve">Relevant Coursework: </w:t>
            </w:r>
            <w:r w:rsidRPr="008247DC">
              <w:t xml:space="preserve"> </w:t>
            </w:r>
            <w:r>
              <w:t>C#, C++, Java, Web Designing, Database, etc.</w:t>
            </w:r>
          </w:p>
          <w:p w14:paraId="0ADA4DB4" w14:textId="6305E479" w:rsidR="0007266C" w:rsidRDefault="006C0AD9" w:rsidP="00D84359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41AD0D8" wp14:editId="43CAD4F9">
                      <wp:extent cx="3684905" cy="0"/>
                      <wp:effectExtent l="0" t="0" r="0" b="0"/>
                      <wp:docPr id="3" name="Straight Connector 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CB5DF12" id="Straight Connector 3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3E3B72C" w14:textId="77777777" w:rsidR="0007266C" w:rsidRDefault="0007266C" w:rsidP="0007266C"/>
          <w:p w14:paraId="217B0BBB" w14:textId="77777777" w:rsidR="0007266C" w:rsidRDefault="006C0AD9" w:rsidP="006C0AD9">
            <w:pPr>
              <w:pStyle w:val="Heading2"/>
            </w:pPr>
            <w:r>
              <w:t>Skills</w:t>
            </w:r>
          </w:p>
          <w:p w14:paraId="5AEAC05E" w14:textId="77777777" w:rsidR="006C0AD9" w:rsidRDefault="006C0AD9" w:rsidP="006C0AD9">
            <w:pPr>
              <w:pStyle w:val="ListParagraph"/>
              <w:numPr>
                <w:ilvl w:val="0"/>
                <w:numId w:val="5"/>
              </w:numPr>
            </w:pPr>
            <w:r w:rsidRPr="006C0AD9">
              <w:t>Languages: Python, Java, JavaScript, C++</w:t>
            </w:r>
          </w:p>
          <w:p w14:paraId="3860B1F5" w14:textId="1F7DB55D" w:rsidR="006C0AD9" w:rsidRDefault="006C0AD9" w:rsidP="006C0AD9">
            <w:pPr>
              <w:pStyle w:val="ListParagraph"/>
              <w:numPr>
                <w:ilvl w:val="0"/>
                <w:numId w:val="5"/>
              </w:numPr>
            </w:pPr>
            <w:r w:rsidRPr="006C0AD9">
              <w:t xml:space="preserve"> Web Development:</w:t>
            </w:r>
            <w:r>
              <w:t xml:space="preserve"> </w:t>
            </w:r>
            <w:r w:rsidRPr="006C0AD9">
              <w:t xml:space="preserve">HTML, CSS, JavaScript, React, Node.js </w:t>
            </w:r>
          </w:p>
          <w:p w14:paraId="0B604D94" w14:textId="77777777" w:rsidR="006C0AD9" w:rsidRDefault="006C0AD9" w:rsidP="006C0AD9">
            <w:pPr>
              <w:pStyle w:val="ListParagraph"/>
              <w:numPr>
                <w:ilvl w:val="0"/>
                <w:numId w:val="5"/>
              </w:numPr>
            </w:pPr>
            <w:r w:rsidRPr="006C0AD9">
              <w:t xml:space="preserve">Database: SQL, MongoDB </w:t>
            </w:r>
          </w:p>
          <w:p w14:paraId="1E63D0C9" w14:textId="77777777" w:rsidR="006C0AD9" w:rsidRDefault="006C0AD9" w:rsidP="006C0AD9">
            <w:pPr>
              <w:pStyle w:val="ListParagraph"/>
              <w:numPr>
                <w:ilvl w:val="0"/>
                <w:numId w:val="5"/>
              </w:numPr>
            </w:pPr>
            <w:r w:rsidRPr="006C0AD9">
              <w:t xml:space="preserve">Version Control: Git IDEs: Visual Studio Code, IntelliJ IDEA </w:t>
            </w:r>
          </w:p>
          <w:p w14:paraId="1291AAC2" w14:textId="77777777" w:rsidR="006C0AD9" w:rsidRDefault="006C0AD9" w:rsidP="006C0AD9">
            <w:pPr>
              <w:pStyle w:val="ListParagraph"/>
              <w:numPr>
                <w:ilvl w:val="0"/>
                <w:numId w:val="5"/>
              </w:numPr>
            </w:pPr>
            <w:r w:rsidRPr="006C0AD9">
              <w:t xml:space="preserve">Operating Systems: Windows, macOS, Linux </w:t>
            </w:r>
          </w:p>
          <w:p w14:paraId="242E4E47" w14:textId="77777777" w:rsidR="006C0AD9" w:rsidRDefault="006C0AD9" w:rsidP="006C0AD9">
            <w:pPr>
              <w:pStyle w:val="ListParagraph"/>
              <w:numPr>
                <w:ilvl w:val="0"/>
                <w:numId w:val="5"/>
              </w:numPr>
            </w:pPr>
            <w:r w:rsidRPr="006C0AD9">
              <w:t xml:space="preserve">Problem Solving: Algorithm design, debugging, optimization </w:t>
            </w:r>
          </w:p>
          <w:p w14:paraId="39B005B6" w14:textId="77777777" w:rsidR="006C0AD9" w:rsidRDefault="006C0AD9" w:rsidP="006C0AD9">
            <w:pPr>
              <w:pStyle w:val="ListParagraph"/>
              <w:numPr>
                <w:ilvl w:val="0"/>
                <w:numId w:val="5"/>
              </w:numPr>
            </w:pPr>
            <w:r w:rsidRPr="006C0AD9">
              <w:t>Soft Skills: Teamwork, communication, time management</w:t>
            </w:r>
          </w:p>
          <w:p w14:paraId="67075B64" w14:textId="77777777" w:rsidR="006C0AD9" w:rsidRPr="006C0AD9" w:rsidRDefault="006C0AD9" w:rsidP="006C0AD9"/>
          <w:p w14:paraId="355C76C9" w14:textId="77777777" w:rsidR="006C0AD9" w:rsidRDefault="006C0AD9" w:rsidP="006C0AD9">
            <w:pPr>
              <w:rPr>
                <w:rFonts w:cs="Times New Roman (Body CS)"/>
              </w:rPr>
            </w:pPr>
          </w:p>
          <w:p w14:paraId="7D323AFE" w14:textId="3745DCEE" w:rsidR="006C0AD9" w:rsidRPr="006C0AD9" w:rsidRDefault="006C0AD9" w:rsidP="006C0AD9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E395D1F" wp14:editId="3B820931">
                      <wp:simplePos x="0" y="0"/>
                      <wp:positionH relativeFrom="column">
                        <wp:posOffset>1270</wp:posOffset>
                      </wp:positionH>
                      <wp:positionV relativeFrom="page">
                        <wp:posOffset>4839335</wp:posOffset>
                      </wp:positionV>
                      <wp:extent cx="3684905" cy="0"/>
                      <wp:effectExtent l="0" t="0" r="0" b="0"/>
                      <wp:wrapSquare wrapText="bothSides"/>
                      <wp:docPr id="565178435" name="Straight Connector 56517843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E4F45B" id="Straight Connector 565178435" o:spid="_x0000_s1026" alt="Decorative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.1pt,381.05pt" to="290.25pt,3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" strokecolor="#5e7697 [3204]" strokeweight=".5pt">
                      <v:stroke joinstyle="miter"/>
                      <w10:wrap type="square" anchory="page"/>
                    </v:line>
                  </w:pict>
                </mc:Fallback>
              </mc:AlternateContent>
            </w:r>
          </w:p>
        </w:tc>
      </w:tr>
    </w:tbl>
    <w:p w14:paraId="4F71DE80" w14:textId="55016493" w:rsidR="006C0AD9" w:rsidRDefault="006C0AD9" w:rsidP="006C0AD9">
      <w:pPr>
        <w:tabs>
          <w:tab w:val="left" w:pos="4836"/>
        </w:tabs>
        <w:rPr>
          <w:rFonts w:asciiTheme="majorHAnsi" w:hAnsiTheme="majorHAnsi"/>
          <w:sz w:val="28"/>
          <w:szCs w:val="28"/>
        </w:rPr>
      </w:pPr>
      <w:r>
        <w:t xml:space="preserve">                                           </w:t>
      </w:r>
      <w:r>
        <w:tab/>
      </w:r>
      <w:r w:rsidRPr="006C0AD9">
        <w:rPr>
          <w:rFonts w:asciiTheme="majorHAnsi" w:hAnsiTheme="majorHAnsi"/>
          <w:sz w:val="28"/>
          <w:szCs w:val="28"/>
        </w:rPr>
        <w:t>EXPERIENCE</w:t>
      </w:r>
    </w:p>
    <w:p w14:paraId="378F0D8F" w14:textId="77777777" w:rsidR="006C0AD9" w:rsidRDefault="006C0AD9" w:rsidP="006C0AD9">
      <w:pPr>
        <w:tabs>
          <w:tab w:val="left" w:pos="4836"/>
        </w:tabs>
        <w:rPr>
          <w:rFonts w:asciiTheme="majorHAnsi" w:hAnsiTheme="majorHAnsi"/>
          <w:sz w:val="28"/>
          <w:szCs w:val="28"/>
        </w:rPr>
      </w:pPr>
    </w:p>
    <w:p w14:paraId="22D78817" w14:textId="77777777" w:rsidR="006C0AD9" w:rsidRPr="00F61BD1" w:rsidRDefault="006C0AD9" w:rsidP="006C0AD9">
      <w:pPr>
        <w:pStyle w:val="Heading3"/>
      </w:pPr>
      <w:r>
        <w:rPr>
          <w:rFonts w:asciiTheme="majorHAnsi" w:hAnsiTheme="majorHAnsi"/>
          <w:sz w:val="28"/>
          <w:szCs w:val="28"/>
        </w:rPr>
        <w:t xml:space="preserve">                                                     </w:t>
      </w:r>
      <w:r>
        <w:t>May 2023- Jun-2023</w:t>
      </w:r>
    </w:p>
    <w:p w14:paraId="418C9387" w14:textId="3863F7A6" w:rsidR="006C0AD9" w:rsidRDefault="006C0AD9" w:rsidP="006C0AD9">
      <w:pPr>
        <w:pStyle w:val="Experience"/>
      </w:pPr>
      <w:r>
        <w:t xml:space="preserve">                                                                                                                       </w:t>
      </w:r>
      <w:r>
        <w:t>Internship</w:t>
      </w:r>
      <w:r>
        <w:t>: NODE JS, ANGULAR JS</w:t>
      </w:r>
    </w:p>
    <w:p w14:paraId="49046C39" w14:textId="2A02031F" w:rsidR="006C0AD9" w:rsidRDefault="006C0AD9" w:rsidP="006C0AD9">
      <w:r>
        <w:t xml:space="preserve">                                                                                                                       </w:t>
      </w:r>
      <w:r>
        <w:t>Unite IT | Ahmedabad, India.</w:t>
      </w:r>
    </w:p>
    <w:p w14:paraId="7B21A1EA" w14:textId="49B899CD" w:rsidR="006C0AD9" w:rsidRPr="006C0AD9" w:rsidRDefault="006C0AD9" w:rsidP="006C0AD9">
      <w:pPr>
        <w:tabs>
          <w:tab w:val="left" w:pos="4836"/>
        </w:tabs>
        <w:rPr>
          <w:rFonts w:asciiTheme="majorHAnsi" w:hAnsiTheme="majorHAnsi"/>
          <w:sz w:val="28"/>
          <w:szCs w:val="28"/>
        </w:rPr>
      </w:pPr>
    </w:p>
    <w:sectPr w:rsidR="006C0AD9" w:rsidRPr="006C0AD9" w:rsidSect="00A839BE">
      <w:pgSz w:w="12240" w:h="15840" w:code="1"/>
      <w:pgMar w:top="360" w:right="288" w:bottom="0" w:left="28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C4FA4" w14:textId="77777777" w:rsidR="00C67B5C" w:rsidRDefault="00C67B5C" w:rsidP="00BA3E51">
      <w:r>
        <w:separator/>
      </w:r>
    </w:p>
  </w:endnote>
  <w:endnote w:type="continuationSeparator" w:id="0">
    <w:p w14:paraId="5F038A2C" w14:textId="77777777" w:rsidR="00C67B5C" w:rsidRDefault="00C67B5C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B7359" w14:textId="77777777" w:rsidR="00C67B5C" w:rsidRDefault="00C67B5C" w:rsidP="00BA3E51">
      <w:r>
        <w:separator/>
      </w:r>
    </w:p>
  </w:footnote>
  <w:footnote w:type="continuationSeparator" w:id="0">
    <w:p w14:paraId="56770FF7" w14:textId="77777777" w:rsidR="00C67B5C" w:rsidRDefault="00C67B5C" w:rsidP="00BA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557C8"/>
    <w:multiLevelType w:val="hybridMultilevel"/>
    <w:tmpl w:val="9BEE9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1149C4"/>
    <w:multiLevelType w:val="hybridMultilevel"/>
    <w:tmpl w:val="2B3CE758"/>
    <w:lvl w:ilvl="0" w:tplc="22B292C2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61473317">
    <w:abstractNumId w:val="3"/>
  </w:num>
  <w:num w:numId="2" w16cid:durableId="422383763">
    <w:abstractNumId w:val="2"/>
  </w:num>
  <w:num w:numId="3" w16cid:durableId="1578707815">
    <w:abstractNumId w:val="4"/>
  </w:num>
  <w:num w:numId="4" w16cid:durableId="1100491354">
    <w:abstractNumId w:val="1"/>
  </w:num>
  <w:num w:numId="5" w16cid:durableId="448085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AD9"/>
    <w:rsid w:val="00021DEC"/>
    <w:rsid w:val="00041F8A"/>
    <w:rsid w:val="00045F2E"/>
    <w:rsid w:val="00055BBC"/>
    <w:rsid w:val="0007266C"/>
    <w:rsid w:val="00073BF3"/>
    <w:rsid w:val="00077FEB"/>
    <w:rsid w:val="000815A5"/>
    <w:rsid w:val="00081B51"/>
    <w:rsid w:val="000A6E00"/>
    <w:rsid w:val="000B224D"/>
    <w:rsid w:val="000C7293"/>
    <w:rsid w:val="000D1D52"/>
    <w:rsid w:val="000D3891"/>
    <w:rsid w:val="000F3FE2"/>
    <w:rsid w:val="001235F6"/>
    <w:rsid w:val="00140582"/>
    <w:rsid w:val="00144334"/>
    <w:rsid w:val="00151DE9"/>
    <w:rsid w:val="00153B7F"/>
    <w:rsid w:val="00154F17"/>
    <w:rsid w:val="00157DB0"/>
    <w:rsid w:val="00173B36"/>
    <w:rsid w:val="00177BCB"/>
    <w:rsid w:val="001866E8"/>
    <w:rsid w:val="001E5794"/>
    <w:rsid w:val="001F6D5E"/>
    <w:rsid w:val="00210D27"/>
    <w:rsid w:val="00211913"/>
    <w:rsid w:val="00217454"/>
    <w:rsid w:val="002251C8"/>
    <w:rsid w:val="002333BC"/>
    <w:rsid w:val="0023600D"/>
    <w:rsid w:val="00241482"/>
    <w:rsid w:val="00247A85"/>
    <w:rsid w:val="00261E7B"/>
    <w:rsid w:val="00262B06"/>
    <w:rsid w:val="00276ADF"/>
    <w:rsid w:val="00293BB8"/>
    <w:rsid w:val="002954B8"/>
    <w:rsid w:val="002A4A92"/>
    <w:rsid w:val="002A6A5C"/>
    <w:rsid w:val="002B0852"/>
    <w:rsid w:val="002C0662"/>
    <w:rsid w:val="002D131D"/>
    <w:rsid w:val="002D5478"/>
    <w:rsid w:val="002E013D"/>
    <w:rsid w:val="002E417B"/>
    <w:rsid w:val="002F0125"/>
    <w:rsid w:val="00302AC1"/>
    <w:rsid w:val="00320ECB"/>
    <w:rsid w:val="00326FD3"/>
    <w:rsid w:val="003416F8"/>
    <w:rsid w:val="00344FC0"/>
    <w:rsid w:val="00345199"/>
    <w:rsid w:val="00353B04"/>
    <w:rsid w:val="00355D85"/>
    <w:rsid w:val="003764FC"/>
    <w:rsid w:val="00377A0D"/>
    <w:rsid w:val="00382737"/>
    <w:rsid w:val="003C38C3"/>
    <w:rsid w:val="003E02DA"/>
    <w:rsid w:val="003E1692"/>
    <w:rsid w:val="003E7783"/>
    <w:rsid w:val="003F1663"/>
    <w:rsid w:val="00417906"/>
    <w:rsid w:val="00430D9E"/>
    <w:rsid w:val="004311AD"/>
    <w:rsid w:val="00437FAC"/>
    <w:rsid w:val="00442A0E"/>
    <w:rsid w:val="00443C70"/>
    <w:rsid w:val="00446C78"/>
    <w:rsid w:val="00471EA5"/>
    <w:rsid w:val="00487798"/>
    <w:rsid w:val="00490100"/>
    <w:rsid w:val="004A1717"/>
    <w:rsid w:val="004A4C22"/>
    <w:rsid w:val="004A4C74"/>
    <w:rsid w:val="004C3308"/>
    <w:rsid w:val="004D4E80"/>
    <w:rsid w:val="004E5226"/>
    <w:rsid w:val="004E6AB2"/>
    <w:rsid w:val="004E70E8"/>
    <w:rsid w:val="00514E0D"/>
    <w:rsid w:val="00524C58"/>
    <w:rsid w:val="00531B4E"/>
    <w:rsid w:val="00535F87"/>
    <w:rsid w:val="005372E0"/>
    <w:rsid w:val="00546258"/>
    <w:rsid w:val="005566E7"/>
    <w:rsid w:val="00560C7D"/>
    <w:rsid w:val="00563EA8"/>
    <w:rsid w:val="00564622"/>
    <w:rsid w:val="00577416"/>
    <w:rsid w:val="00592DF4"/>
    <w:rsid w:val="00594E94"/>
    <w:rsid w:val="005A3E0B"/>
    <w:rsid w:val="005B3227"/>
    <w:rsid w:val="005C1E7C"/>
    <w:rsid w:val="005E77B1"/>
    <w:rsid w:val="006175E6"/>
    <w:rsid w:val="00645019"/>
    <w:rsid w:val="00646036"/>
    <w:rsid w:val="00654DC9"/>
    <w:rsid w:val="0067056E"/>
    <w:rsid w:val="0068094B"/>
    <w:rsid w:val="00685E20"/>
    <w:rsid w:val="00686284"/>
    <w:rsid w:val="006B26AB"/>
    <w:rsid w:val="006C0AD9"/>
    <w:rsid w:val="006F040E"/>
    <w:rsid w:val="00716542"/>
    <w:rsid w:val="00716FB1"/>
    <w:rsid w:val="007337AD"/>
    <w:rsid w:val="0073402D"/>
    <w:rsid w:val="00755988"/>
    <w:rsid w:val="00780ADA"/>
    <w:rsid w:val="00792D43"/>
    <w:rsid w:val="007B30FE"/>
    <w:rsid w:val="007B7A61"/>
    <w:rsid w:val="007E1FA8"/>
    <w:rsid w:val="007E6083"/>
    <w:rsid w:val="00812951"/>
    <w:rsid w:val="00820B7B"/>
    <w:rsid w:val="00824394"/>
    <w:rsid w:val="00832245"/>
    <w:rsid w:val="00842221"/>
    <w:rsid w:val="00855181"/>
    <w:rsid w:val="0086523D"/>
    <w:rsid w:val="00882F23"/>
    <w:rsid w:val="0089047A"/>
    <w:rsid w:val="008A1020"/>
    <w:rsid w:val="008A1250"/>
    <w:rsid w:val="008A1FCF"/>
    <w:rsid w:val="008B1112"/>
    <w:rsid w:val="008B7320"/>
    <w:rsid w:val="008C78F5"/>
    <w:rsid w:val="009071EB"/>
    <w:rsid w:val="00914419"/>
    <w:rsid w:val="00925015"/>
    <w:rsid w:val="00962E61"/>
    <w:rsid w:val="00986331"/>
    <w:rsid w:val="009A6667"/>
    <w:rsid w:val="009B2B04"/>
    <w:rsid w:val="009C4C61"/>
    <w:rsid w:val="009C7105"/>
    <w:rsid w:val="00A122BB"/>
    <w:rsid w:val="00A300FD"/>
    <w:rsid w:val="00A37F9E"/>
    <w:rsid w:val="00A77120"/>
    <w:rsid w:val="00A839BE"/>
    <w:rsid w:val="00A92A90"/>
    <w:rsid w:val="00AB7FE5"/>
    <w:rsid w:val="00AC1E5A"/>
    <w:rsid w:val="00B14E21"/>
    <w:rsid w:val="00B46F0F"/>
    <w:rsid w:val="00B54AD3"/>
    <w:rsid w:val="00B55CE2"/>
    <w:rsid w:val="00B62B99"/>
    <w:rsid w:val="00B643D0"/>
    <w:rsid w:val="00B6642A"/>
    <w:rsid w:val="00B707BF"/>
    <w:rsid w:val="00B71E93"/>
    <w:rsid w:val="00B8729E"/>
    <w:rsid w:val="00B87E22"/>
    <w:rsid w:val="00BA3E51"/>
    <w:rsid w:val="00BB2D2C"/>
    <w:rsid w:val="00BB3142"/>
    <w:rsid w:val="00BB7A6A"/>
    <w:rsid w:val="00BD6049"/>
    <w:rsid w:val="00C155FC"/>
    <w:rsid w:val="00C3705E"/>
    <w:rsid w:val="00C532FC"/>
    <w:rsid w:val="00C67B5C"/>
    <w:rsid w:val="00C75D84"/>
    <w:rsid w:val="00C857CB"/>
    <w:rsid w:val="00CA5CD9"/>
    <w:rsid w:val="00CA7800"/>
    <w:rsid w:val="00CC25BF"/>
    <w:rsid w:val="00CC5ED4"/>
    <w:rsid w:val="00CE75B8"/>
    <w:rsid w:val="00D04093"/>
    <w:rsid w:val="00D0794D"/>
    <w:rsid w:val="00D12400"/>
    <w:rsid w:val="00D140DF"/>
    <w:rsid w:val="00D170A9"/>
    <w:rsid w:val="00D23AC8"/>
    <w:rsid w:val="00D642C3"/>
    <w:rsid w:val="00D666BB"/>
    <w:rsid w:val="00D720DF"/>
    <w:rsid w:val="00D84359"/>
    <w:rsid w:val="00D91DAB"/>
    <w:rsid w:val="00D92ED4"/>
    <w:rsid w:val="00D94ABF"/>
    <w:rsid w:val="00DD7E40"/>
    <w:rsid w:val="00E20245"/>
    <w:rsid w:val="00E2301F"/>
    <w:rsid w:val="00E32A75"/>
    <w:rsid w:val="00E32D04"/>
    <w:rsid w:val="00E4379F"/>
    <w:rsid w:val="00E5183E"/>
    <w:rsid w:val="00E65596"/>
    <w:rsid w:val="00E67A2D"/>
    <w:rsid w:val="00EA0042"/>
    <w:rsid w:val="00EB1D1B"/>
    <w:rsid w:val="00EE0B6E"/>
    <w:rsid w:val="00EE1496"/>
    <w:rsid w:val="00F02D02"/>
    <w:rsid w:val="00F12680"/>
    <w:rsid w:val="00F273BC"/>
    <w:rsid w:val="00F36875"/>
    <w:rsid w:val="00F51E3E"/>
    <w:rsid w:val="00F53B71"/>
    <w:rsid w:val="00F560AD"/>
    <w:rsid w:val="00F5786D"/>
    <w:rsid w:val="00F61BD1"/>
    <w:rsid w:val="00F716E1"/>
    <w:rsid w:val="00F908C3"/>
    <w:rsid w:val="00F91753"/>
    <w:rsid w:val="00FA631E"/>
    <w:rsid w:val="00FB1F01"/>
    <w:rsid w:val="00FC5837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427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F17"/>
    <w:pPr>
      <w:spacing w:before="0" w:after="0" w:line="240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FAC"/>
    <w:pPr>
      <w:keepNext/>
      <w:keepLines/>
      <w:spacing w:before="200"/>
      <w:outlineLvl w:val="0"/>
    </w:pPr>
    <w:rPr>
      <w:rFonts w:eastAsiaTheme="majorEastAsia" w:cs="Times New Roman (Headings CS)"/>
      <w:caps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84359"/>
    <w:pPr>
      <w:keepNext/>
      <w:keepLines/>
      <w:spacing w:after="200"/>
      <w:outlineLvl w:val="1"/>
    </w:pPr>
    <w:rPr>
      <w:rFonts w:asciiTheme="majorHAnsi" w:eastAsiaTheme="majorEastAsia" w:hAnsiTheme="majorHAnsi" w:cstheme="majorBidi"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5183E"/>
    <w:pPr>
      <w:keepNext/>
      <w:keepLines/>
      <w:spacing w:after="120"/>
      <w:outlineLvl w:val="2"/>
    </w:pPr>
    <w:rPr>
      <w:rFonts w:ascii="Source Sans Pro Light" w:eastAsiaTheme="majorEastAsia" w:hAnsi="Source Sans Pro Light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4F17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4F17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F17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7FAC"/>
    <w:rPr>
      <w:rFonts w:eastAsiaTheme="majorEastAsia" w:cs="Times New Roman (Headings CS)"/>
      <w:caps/>
      <w:color w:val="000000" w:themeColor="text1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4359"/>
    <w:rPr>
      <w:rFonts w:asciiTheme="majorHAnsi" w:eastAsiaTheme="majorEastAsia" w:hAnsiTheme="majorHAnsi" w:cstheme="majorBidi"/>
      <w:caps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183E"/>
    <w:rPr>
      <w:rFonts w:ascii="Source Sans Pro Light" w:eastAsiaTheme="majorEastAsia" w:hAnsi="Source Sans Pro Light" w:cstheme="majorBidi"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276ADF"/>
    <w:pPr>
      <w:numPr>
        <w:numId w:val="1"/>
      </w:numPr>
      <w:spacing w:after="60"/>
      <w:contextualSpacing/>
    </w:pPr>
    <w:rPr>
      <w:rFonts w:cs="Times New Roman (Body CS)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FAC"/>
    <w:pPr>
      <w:numPr>
        <w:ilvl w:val="1"/>
      </w:numPr>
      <w:spacing w:after="80"/>
    </w:pPr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437FAC"/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character" w:styleId="Strong">
    <w:name w:val="Strong"/>
    <w:basedOn w:val="DefaultParagraphFont"/>
    <w:uiPriority w:val="22"/>
    <w:semiHidden/>
    <w:qFormat/>
    <w:rsid w:val="00276ADF"/>
    <w:rPr>
      <w:b/>
      <w:bCs/>
      <w:color w:val="5F483E" w:themeColor="accent4" w:themeShade="BF"/>
    </w:rPr>
  </w:style>
  <w:style w:type="paragraph" w:styleId="BodyText">
    <w:name w:val="Body Text"/>
    <w:basedOn w:val="Normal"/>
    <w:link w:val="BodyTextChar"/>
    <w:uiPriority w:val="99"/>
    <w:semiHidden/>
    <w:rsid w:val="00276A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4F17"/>
    <w:rPr>
      <w:color w:val="000000" w:themeColor="text1"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37FAC"/>
    <w:pPr>
      <w:spacing w:before="480"/>
      <w:contextualSpacing/>
    </w:pPr>
    <w:rPr>
      <w:rFonts w:asciiTheme="majorHAnsi" w:eastAsiaTheme="majorEastAsia" w:hAnsiTheme="majorHAnsi" w:cstheme="majorBidi"/>
      <w:caps/>
      <w:spacing w:val="9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FAC"/>
    <w:rPr>
      <w:rFonts w:asciiTheme="majorHAnsi" w:eastAsiaTheme="majorEastAsia" w:hAnsiTheme="majorHAnsi" w:cstheme="majorBidi"/>
      <w:caps/>
      <w:color w:val="000000" w:themeColor="text1"/>
      <w:spacing w:val="90"/>
      <w:kern w:val="28"/>
      <w:sz w:val="72"/>
      <w:szCs w:val="56"/>
      <w:lang w:val="en-US"/>
    </w:rPr>
  </w:style>
  <w:style w:type="paragraph" w:customStyle="1" w:styleId="ProfilePicture">
    <w:name w:val="Profile Picture"/>
    <w:basedOn w:val="Normal"/>
    <w:qFormat/>
    <w:rsid w:val="00E5183E"/>
    <w:pPr>
      <w:spacing w:before="680"/>
    </w:pPr>
    <w:rPr>
      <w:noProof/>
      <w:lang w:val="en-AU" w:eastAsia="en-AU"/>
    </w:rPr>
  </w:style>
  <w:style w:type="paragraph" w:customStyle="1" w:styleId="Experience">
    <w:name w:val="Experience"/>
    <w:basedOn w:val="Normal"/>
    <w:qFormat/>
    <w:rsid w:val="00E5183E"/>
    <w:pPr>
      <w:spacing w:after="240"/>
    </w:pPr>
  </w:style>
  <w:style w:type="character" w:customStyle="1" w:styleId="hljs-section">
    <w:name w:val="hljs-section"/>
    <w:basedOn w:val="DefaultParagraphFont"/>
    <w:rsid w:val="006C0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6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av\AppData\Roaming\Microsoft\Templates\Modern%20nurs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718EC2E0644ECBB23A3959A5EA4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60ECE-A0B2-4B67-845B-773826B7946E}"/>
      </w:docPartPr>
      <w:docPartBody>
        <w:p w:rsidR="00000000" w:rsidRDefault="00000000">
          <w:pPr>
            <w:pStyle w:val="9B718EC2E0644ECBB23A3959A5EA44F5"/>
          </w:pPr>
          <w:r w:rsidRPr="00E32D04">
            <w:t>CONTACT</w:t>
          </w:r>
        </w:p>
      </w:docPartBody>
    </w:docPart>
    <w:docPart>
      <w:docPartPr>
        <w:name w:val="33CF58EA1F974A47BEDB7F2728826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E80EE-E639-44DD-982A-E99D7390C894}"/>
      </w:docPartPr>
      <w:docPartBody>
        <w:p w:rsidR="00000000" w:rsidRDefault="00000000">
          <w:pPr>
            <w:pStyle w:val="33CF58EA1F974A47BEDB7F2728826F91"/>
          </w:pPr>
          <w:r w:rsidRPr="004A4C22">
            <w:t>Communication</w:t>
          </w:r>
        </w:p>
      </w:docPartBody>
    </w:docPart>
    <w:docPart>
      <w:docPartPr>
        <w:name w:val="8B856ED3968E4DD3AF60E3752ABD6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62FD9-002B-49AD-BBAB-D8E3784D3ED3}"/>
      </w:docPartPr>
      <w:docPartBody>
        <w:p w:rsidR="00000000" w:rsidRDefault="00000000">
          <w:pPr>
            <w:pStyle w:val="8B856ED3968E4DD3AF60E3752ABD660F"/>
          </w:pPr>
          <w:r w:rsidRPr="002A164D">
            <w:t xml:space="preserve">I have received several awards for my outstanding communication skills, including recognition for providing </w:t>
          </w:r>
          <w:r w:rsidRPr="002A164D">
            <w:t>exceptional patient education and counseling.</w:t>
          </w:r>
        </w:p>
      </w:docPartBody>
    </w:docPart>
    <w:docPart>
      <w:docPartPr>
        <w:name w:val="52D0D5FE46134DC3A28DBCF0A632F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92EA5-E5D3-4FEE-960F-75163ED136AC}"/>
      </w:docPartPr>
      <w:docPartBody>
        <w:p w:rsidR="00000000" w:rsidRDefault="00000000">
          <w:pPr>
            <w:pStyle w:val="52D0D5FE46134DC3A28DBCF0A632FD9F"/>
          </w:pPr>
          <w:r w:rsidRPr="00D91DAB">
            <w:t>Leadership</w:t>
          </w:r>
        </w:p>
      </w:docPartBody>
    </w:docPart>
    <w:docPart>
      <w:docPartPr>
        <w:name w:val="3045CA7364724890BE47BD6ED7300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CFFF8-3AE0-4468-A5B2-9B2B254BC153}"/>
      </w:docPartPr>
      <w:docPartBody>
        <w:p w:rsidR="00000000" w:rsidRDefault="00000000">
          <w:pPr>
            <w:pStyle w:val="3045CA7364724890BE47BD6ED73006BB"/>
          </w:pPr>
          <w:r w:rsidRPr="009B3052">
            <w:t>I received the "Outstanding Nursing Student" award during my time in nursing school, and I have been recognized for my contributions to patient safety and satisfaction in my current role.</w:t>
          </w:r>
        </w:p>
      </w:docPartBody>
    </w:docPart>
    <w:docPart>
      <w:docPartPr>
        <w:name w:val="DF901586361B4AC5AE3B6FC4E9DAA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6DE0F-330A-4476-9A9A-29437E6A1CB5}"/>
      </w:docPartPr>
      <w:docPartBody>
        <w:p w:rsidR="00000000" w:rsidRDefault="007E1B30" w:rsidP="007E1B30">
          <w:pPr>
            <w:pStyle w:val="DF901586361B4AC5AE3B6FC4E9DAA0FD"/>
          </w:pPr>
          <w:r w:rsidRPr="00353B0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B30"/>
    <w:rsid w:val="007E1B30"/>
    <w:rsid w:val="00D8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7BF9A0A5714E978CAD605C64CF29D2">
    <w:name w:val="847BF9A0A5714E978CAD605C64CF29D2"/>
  </w:style>
  <w:style w:type="paragraph" w:customStyle="1" w:styleId="86668F18BE214154861A11B2EB6FFB43">
    <w:name w:val="86668F18BE214154861A11B2EB6FFB43"/>
  </w:style>
  <w:style w:type="paragraph" w:customStyle="1" w:styleId="782609F99231403893890497A05A5F55">
    <w:name w:val="782609F99231403893890497A05A5F55"/>
  </w:style>
  <w:style w:type="paragraph" w:customStyle="1" w:styleId="9B718EC2E0644ECBB23A3959A5EA44F5">
    <w:name w:val="9B718EC2E0644ECBB23A3959A5EA44F5"/>
  </w:style>
  <w:style w:type="paragraph" w:customStyle="1" w:styleId="3AE24B014E944C94A79DF1AF35BC20A9">
    <w:name w:val="3AE24B014E944C94A79DF1AF35BC20A9"/>
  </w:style>
  <w:style w:type="paragraph" w:customStyle="1" w:styleId="0AC562E9923046268576D1701AC89082">
    <w:name w:val="0AC562E9923046268576D1701AC89082"/>
  </w:style>
  <w:style w:type="paragraph" w:customStyle="1" w:styleId="B016A91B4B034D5DB92C10B246C9258D">
    <w:name w:val="B016A91B4B034D5DB92C10B246C9258D"/>
  </w:style>
  <w:style w:type="paragraph" w:customStyle="1" w:styleId="D5C5F0093BCC40AE92D5156CA51AE689">
    <w:name w:val="D5C5F0093BCC40AE92D5156CA51AE689"/>
  </w:style>
  <w:style w:type="paragraph" w:customStyle="1" w:styleId="37714DDEF1004455A69CF7518C786097">
    <w:name w:val="37714DDEF1004455A69CF7518C786097"/>
  </w:style>
  <w:style w:type="paragraph" w:customStyle="1" w:styleId="33CF58EA1F974A47BEDB7F2728826F91">
    <w:name w:val="33CF58EA1F974A47BEDB7F2728826F91"/>
  </w:style>
  <w:style w:type="paragraph" w:customStyle="1" w:styleId="8B856ED3968E4DD3AF60E3752ABD660F">
    <w:name w:val="8B856ED3968E4DD3AF60E3752ABD660F"/>
  </w:style>
  <w:style w:type="paragraph" w:customStyle="1" w:styleId="52D0D5FE46134DC3A28DBCF0A632FD9F">
    <w:name w:val="52D0D5FE46134DC3A28DBCF0A632FD9F"/>
  </w:style>
  <w:style w:type="paragraph" w:customStyle="1" w:styleId="3045CA7364724890BE47BD6ED73006BB">
    <w:name w:val="3045CA7364724890BE47BD6ED73006BB"/>
  </w:style>
  <w:style w:type="paragraph" w:customStyle="1" w:styleId="AFD18A0D3EAF490CABBF7C98FC134775">
    <w:name w:val="AFD18A0D3EAF490CABBF7C98FC134775"/>
  </w:style>
  <w:style w:type="paragraph" w:customStyle="1" w:styleId="4DCCEA253D164AA9855AE0413C0A103D">
    <w:name w:val="4DCCEA253D164AA9855AE0413C0A103D"/>
  </w:style>
  <w:style w:type="paragraph" w:customStyle="1" w:styleId="73A3A54BF0BA48E689D2D5FD9F119BB8">
    <w:name w:val="73A3A54BF0BA48E689D2D5FD9F119BB8"/>
  </w:style>
  <w:style w:type="paragraph" w:customStyle="1" w:styleId="9A49A8E834C24A63AA2EF308CDC249D5">
    <w:name w:val="9A49A8E834C24A63AA2EF308CDC249D5"/>
  </w:style>
  <w:style w:type="paragraph" w:customStyle="1" w:styleId="26FECC00430B49FE9F012AF47C710D0D">
    <w:name w:val="26FECC00430B49FE9F012AF47C710D0D"/>
  </w:style>
  <w:style w:type="paragraph" w:customStyle="1" w:styleId="061AF2465AD046BC9EEAA2D41BECA27F">
    <w:name w:val="061AF2465AD046BC9EEAA2D41BECA27F"/>
  </w:style>
  <w:style w:type="character" w:styleId="Strong">
    <w:name w:val="Strong"/>
    <w:basedOn w:val="DefaultParagraphFont"/>
    <w:uiPriority w:val="22"/>
    <w:qFormat/>
    <w:rPr>
      <w:b/>
      <w:bCs/>
      <w:color w:val="BF8F00" w:themeColor="accent4" w:themeShade="BF"/>
    </w:rPr>
  </w:style>
  <w:style w:type="paragraph" w:customStyle="1" w:styleId="D26B334650AF4DA593ECED3F180A596E">
    <w:name w:val="D26B334650AF4DA593ECED3F180A596E"/>
  </w:style>
  <w:style w:type="paragraph" w:customStyle="1" w:styleId="8DFE9D1E24614AA59FD041DBDAAABC1C">
    <w:name w:val="8DFE9D1E24614AA59FD041DBDAAABC1C"/>
  </w:style>
  <w:style w:type="paragraph" w:customStyle="1" w:styleId="17CD0CD627314D5DA0FE8EFFBF1220BA">
    <w:name w:val="17CD0CD627314D5DA0FE8EFFBF1220BA"/>
  </w:style>
  <w:style w:type="paragraph" w:customStyle="1" w:styleId="67B865D37A614C049A8CF424D87D8CE6">
    <w:name w:val="67B865D37A614C049A8CF424D87D8CE6"/>
  </w:style>
  <w:style w:type="paragraph" w:customStyle="1" w:styleId="AB62E27E43D14CCC8EFFE1AE55E9B53E">
    <w:name w:val="AB62E27E43D14CCC8EFFE1AE55E9B53E"/>
  </w:style>
  <w:style w:type="paragraph" w:customStyle="1" w:styleId="3AEBA2E48112450E8B8002DB6929FEFD">
    <w:name w:val="3AEBA2E48112450E8B8002DB6929FEFD"/>
  </w:style>
  <w:style w:type="paragraph" w:customStyle="1" w:styleId="2F98DB0280CB49E592A696CB8C55EF7B">
    <w:name w:val="2F98DB0280CB49E592A696CB8C55EF7B"/>
  </w:style>
  <w:style w:type="paragraph" w:customStyle="1" w:styleId="759EE861EB004376B5F788087E554662">
    <w:name w:val="759EE861EB004376B5F788087E554662"/>
  </w:style>
  <w:style w:type="paragraph" w:customStyle="1" w:styleId="6AC9F12A589249EC9BF69E964A67977A">
    <w:name w:val="6AC9F12A589249EC9BF69E964A67977A"/>
    <w:rsid w:val="007E1B30"/>
  </w:style>
  <w:style w:type="paragraph" w:customStyle="1" w:styleId="DF901586361B4AC5AE3B6FC4E9DAA0FD">
    <w:name w:val="DF901586361B4AC5AE3B6FC4E9DAA0FD"/>
    <w:rsid w:val="007E1B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80">
      <a:majorFont>
        <a:latin typeface="Bookman Old Style"/>
        <a:ea typeface=""/>
        <a:cs typeface=""/>
      </a:majorFont>
      <a:minorFont>
        <a:latin typeface="Source Sans Pro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DA564-06B6-4E92-A9C5-DCBAC4B1EE9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18E98451-E24E-4350-907E-1C47F810CD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8D41A4-C910-4113-96F6-49D69E40C3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15AD37E-C3F7-4EB6-8A35-BBC0B1F64F5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nursing resume</Template>
  <TotalTime>0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2023-10-03T01:24:00Z</dcterms:created>
  <dcterms:modified xsi:type="dcterms:W3CDTF">2023-10-03T01:38:00Z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